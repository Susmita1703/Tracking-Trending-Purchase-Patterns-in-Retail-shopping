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0C9E3" w14:textId="77777777" w:rsidR="0035526D" w:rsidRDefault="0035526D">
      <w:r>
        <w:br w:type="page"/>
      </w:r>
    </w:p>
    <w:p w14:paraId="0DDF13E0" w14:textId="77777777" w:rsidR="006F51BE" w:rsidRPr="00180323" w:rsidRDefault="006F51BE" w:rsidP="0083691C"/>
    <w:sectPr w:rsidR="006F51BE" w:rsidRPr="00180323" w:rsidSect="00F079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5840" w:h="12240" w:orient="landscape" w:code="1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0127B" w14:textId="77777777" w:rsidR="00F07949" w:rsidRDefault="00F07949" w:rsidP="00180323">
      <w:pPr>
        <w:spacing w:after="0"/>
      </w:pPr>
      <w:r>
        <w:separator/>
      </w:r>
    </w:p>
  </w:endnote>
  <w:endnote w:type="continuationSeparator" w:id="0">
    <w:p w14:paraId="1DE2CFDA" w14:textId="77777777" w:rsidR="00F07949" w:rsidRDefault="00F07949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A2BBC" w14:textId="77777777" w:rsidR="005A58CE" w:rsidRDefault="005A5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C3FC4" w14:textId="77777777" w:rsidR="005A58CE" w:rsidRDefault="005A58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13E0D" w14:textId="77777777" w:rsidR="005A58CE" w:rsidRDefault="005A5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1A4DF" w14:textId="77777777" w:rsidR="00F07949" w:rsidRDefault="00F07949" w:rsidP="00180323">
      <w:pPr>
        <w:spacing w:after="0"/>
      </w:pPr>
      <w:r>
        <w:separator/>
      </w:r>
    </w:p>
  </w:footnote>
  <w:footnote w:type="continuationSeparator" w:id="0">
    <w:p w14:paraId="7E876E24" w14:textId="77777777" w:rsidR="00F07949" w:rsidRDefault="00F07949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39E69" w14:textId="77777777" w:rsidR="005A58CE" w:rsidRDefault="005A58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CA3F2" w14:textId="77777777" w:rsidR="00180323" w:rsidRDefault="003D4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FE00E1" wp14:editId="40747DB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tangle 11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1E4E904" id="Rectangle 11" o:spid="_x0000_s1026" alt="Shape used for layout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70EED" w14:textId="77777777" w:rsidR="00180323" w:rsidRDefault="003D4A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07EEB5" wp14:editId="76834C7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tangle 2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4060891" w14:textId="2F90F37B" w:rsidR="005A58CE" w:rsidRPr="00F31764" w:rsidRDefault="005A58CE" w:rsidP="005A58CE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F31764"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DETAILS OF COLUMNS</w:t>
                          </w:r>
                        </w:p>
                        <w:p w14:paraId="78773261" w14:textId="29ED5228" w:rsidR="005A58CE" w:rsidRPr="005A58CE" w:rsidRDefault="005A58CE" w:rsidP="00F31764">
                          <w:pPr>
                            <w:spacing w:line="36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</w:pPr>
                          <w:r>
                            <w:t xml:space="preserve"> </w:t>
                          </w:r>
                        </w:p>
                        <w:p w14:paraId="3E026D3F" w14:textId="3EAADDBF" w:rsidR="005A58CE" w:rsidRPr="005A58CE" w:rsidRDefault="005A58CE" w:rsidP="00F31764">
                          <w:pPr>
                            <w:spacing w:after="0" w:line="36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</w:pPr>
                          <w:r>
                            <w:rPr>
                              <w:rStyle w:val="Strong"/>
                            </w:rPr>
                            <w:t>Customer ID:</w:t>
                          </w:r>
                          <w:r>
                            <w:t xml:space="preserve"> A unique identifier assigned to each customer upon creating an account. This allows for easy reference and tracking of individual customer </w:t>
                          </w:r>
                          <w:r w:rsidR="00F31764">
                            <w:t xml:space="preserve">          </w:t>
                          </w:r>
                          <w:r>
                            <w:t>interactions</w:t>
                          </w:r>
                        </w:p>
                        <w:p w14:paraId="7E25D64F" w14:textId="77777777" w:rsidR="005A58CE" w:rsidRPr="005A58CE" w:rsidRDefault="005A58CE" w:rsidP="00F31764">
                          <w:pPr>
                            <w:spacing w:after="0" w:line="36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</w:pPr>
                          <w:r w:rsidRPr="005A58CE">
                            <w:rPr>
                              <w:rFonts w:ascii="Times New Roman" w:eastAsia="Times New Roman" w:hAnsi="Symbol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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 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Contact Information: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Email address, phone number, and any other relevant ways to reach the customer. </w:t>
                          </w:r>
                        </w:p>
                        <w:p w14:paraId="0C9B9F65" w14:textId="77777777" w:rsidR="005A58CE" w:rsidRPr="005A58CE" w:rsidRDefault="005A58CE" w:rsidP="00F31764">
                          <w:pPr>
                            <w:spacing w:after="0" w:line="36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</w:pPr>
                          <w:r w:rsidRPr="005A58CE">
                            <w:rPr>
                              <w:rFonts w:ascii="Times New Roman" w:eastAsia="Times New Roman" w:hAnsi="Symbol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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 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Age: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Customer's date of birth or age range for demographic analysis and targeted marketing. </w:t>
                          </w:r>
                        </w:p>
                        <w:p w14:paraId="493EA18F" w14:textId="77777777" w:rsidR="005A58CE" w:rsidRPr="005A58CE" w:rsidRDefault="005A58CE" w:rsidP="00F31764">
                          <w:pPr>
                            <w:spacing w:after="0" w:line="36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</w:pPr>
                          <w:r w:rsidRPr="005A58CE">
                            <w:rPr>
                              <w:rFonts w:ascii="Times New Roman" w:eastAsia="Times New Roman" w:hAnsi="Symbol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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 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Gender: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Customer's gender (Male/Female/Non-binary/Prefer not to say) for understanding demographics and personalizing communication. </w:t>
                          </w:r>
                        </w:p>
                        <w:p w14:paraId="02C8C9D0" w14:textId="77777777" w:rsidR="005A58CE" w:rsidRPr="005A58CE" w:rsidRDefault="005A58CE" w:rsidP="00F31764">
                          <w:pPr>
                            <w:spacing w:after="0" w:line="36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</w:pPr>
                          <w:r w:rsidRPr="005A58CE">
                            <w:rPr>
                              <w:rFonts w:ascii="Times New Roman" w:eastAsia="Times New Roman" w:hAnsi="Symbol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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 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Company: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The company the customer works for if applicable in B2B interactions. </w:t>
                          </w:r>
                        </w:p>
                        <w:p w14:paraId="6BF2E263" w14:textId="77777777" w:rsidR="005A58CE" w:rsidRPr="005A58CE" w:rsidRDefault="005A58CE" w:rsidP="00F31764">
                          <w:pPr>
                            <w:spacing w:after="0" w:line="36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</w:pPr>
                          <w:r w:rsidRPr="005A58CE">
                            <w:rPr>
                              <w:rFonts w:ascii="Times New Roman" w:eastAsia="Times New Roman" w:hAnsi="Symbol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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 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Job Title: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Customer's job title within their company (for B2B) to personalize communication and target the right decision-makers. </w:t>
                          </w:r>
                        </w:p>
                        <w:p w14:paraId="5FE3E827" w14:textId="77777777" w:rsidR="005A58CE" w:rsidRPr="005A58CE" w:rsidRDefault="005A58CE" w:rsidP="00F31764">
                          <w:pPr>
                            <w:spacing w:after="0" w:line="36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</w:pPr>
                          <w:r w:rsidRPr="005A58CE">
                            <w:rPr>
                              <w:rFonts w:ascii="Times New Roman" w:eastAsia="Times New Roman" w:hAnsi="Symbol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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 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Location: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Customer's physical address, billing address, or IP address for regional analysis and targeted promotions. </w:t>
                          </w:r>
                        </w:p>
                        <w:p w14:paraId="454DF835" w14:textId="77777777" w:rsidR="005A58CE" w:rsidRPr="005A58CE" w:rsidRDefault="005A58CE" w:rsidP="00F31764">
                          <w:pPr>
                            <w:spacing w:after="0" w:line="36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</w:pPr>
                          <w:r w:rsidRPr="005A58CE">
                            <w:rPr>
                              <w:rFonts w:ascii="Times New Roman" w:eastAsia="Times New Roman" w:hAnsi="Symbol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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 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Item Purchased: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Specific product or service the customer bought, used for tracking purchase history and identifying trends. </w:t>
                          </w:r>
                        </w:p>
                        <w:p w14:paraId="5B37F380" w14:textId="77777777" w:rsidR="005A58CE" w:rsidRPr="005A58CE" w:rsidRDefault="005A58CE" w:rsidP="00F31764">
                          <w:pPr>
                            <w:spacing w:after="0" w:line="36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</w:pPr>
                          <w:r w:rsidRPr="005A58CE">
                            <w:rPr>
                              <w:rFonts w:ascii="Times New Roman" w:eastAsia="Times New Roman" w:hAnsi="Symbol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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 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Category: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The broader category the purchased item belongs to (e.g., clothing, electronics) for grouping similar products and analyzing sales by category. </w:t>
                          </w:r>
                        </w:p>
                        <w:p w14:paraId="0C856512" w14:textId="77777777" w:rsidR="005A58CE" w:rsidRPr="005A58CE" w:rsidRDefault="005A58CE" w:rsidP="00F31764">
                          <w:pPr>
                            <w:spacing w:after="0" w:line="36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</w:pPr>
                          <w:r w:rsidRPr="005A58CE">
                            <w:rPr>
                              <w:rFonts w:ascii="Times New Roman" w:eastAsia="Times New Roman" w:hAnsi="Symbol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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 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Purchase Amount: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The total monetary value of the purchase, used to calculate customer lifetime value and identify high-spending customers. </w:t>
                          </w:r>
                        </w:p>
                        <w:p w14:paraId="748328C5" w14:textId="77777777" w:rsidR="005A58CE" w:rsidRPr="005A58CE" w:rsidRDefault="005A58CE" w:rsidP="00F31764">
                          <w:pPr>
                            <w:spacing w:after="0" w:line="36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</w:pPr>
                          <w:r w:rsidRPr="005A58CE">
                            <w:rPr>
                              <w:rFonts w:ascii="Times New Roman" w:eastAsia="Times New Roman" w:hAnsi="Symbol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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 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Purchase Date: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The date the customer made the purchase, valuable for identifying sales trends and seasonality. </w:t>
                          </w:r>
                        </w:p>
                        <w:p w14:paraId="66C00779" w14:textId="77777777" w:rsidR="005A58CE" w:rsidRPr="005A58CE" w:rsidRDefault="005A58CE" w:rsidP="00F31764">
                          <w:pPr>
                            <w:spacing w:after="0" w:line="36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</w:pPr>
                          <w:r w:rsidRPr="005A58CE">
                            <w:rPr>
                              <w:rFonts w:ascii="Times New Roman" w:eastAsia="Times New Roman" w:hAnsi="Symbol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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 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Purchase Channel: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The platform or method through which the customer made the purchase (website, phone, in-store), helpful for understanding customer behavior and optimizing sales channels. </w:t>
                          </w:r>
                        </w:p>
                        <w:p w14:paraId="6FEB9B2D" w14:textId="77777777" w:rsidR="005A58CE" w:rsidRPr="005A58CE" w:rsidRDefault="005A58CE" w:rsidP="00F31764">
                          <w:pPr>
                            <w:spacing w:after="0" w:line="36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</w:pPr>
                          <w:r w:rsidRPr="005A58CE">
                            <w:rPr>
                              <w:rFonts w:ascii="Times New Roman" w:eastAsia="Times New Roman" w:hAnsi="Symbol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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 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Subscription Status: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Whether the customer has an active subscription to a service or product, crucial for managing recurring revenue. </w:t>
                          </w:r>
                        </w:p>
                        <w:p w14:paraId="3CACEE9B" w14:textId="7478EF54" w:rsidR="005A58CE" w:rsidRPr="005A58CE" w:rsidRDefault="005A58CE" w:rsidP="00F31764">
                          <w:pPr>
                            <w:spacing w:after="0" w:line="36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</w:pPr>
                          <w:r w:rsidRPr="005A58CE">
                            <w:rPr>
                              <w:rFonts w:ascii="Times New Roman" w:eastAsia="Times New Roman" w:hAnsi="Symbol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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 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Shipping Type: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The shipping method chosen by the customer (standard, express, etc.), used for logistics planning and potentially offering targeted </w:t>
                          </w:r>
                          <w:r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           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promotions based on speed preferences. </w:t>
                          </w:r>
                        </w:p>
                        <w:p w14:paraId="514A8175" w14:textId="77777777" w:rsidR="005A58CE" w:rsidRPr="005A58CE" w:rsidRDefault="005A58CE" w:rsidP="00F31764">
                          <w:pPr>
                            <w:spacing w:after="0" w:line="36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</w:pPr>
                          <w:r w:rsidRPr="005A58CE">
                            <w:rPr>
                              <w:rFonts w:ascii="Times New Roman" w:eastAsia="Times New Roman" w:hAnsi="Symbol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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 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Discount Applied: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Any discounts or promotions used at checkout, used for tracking promotional effectiveness and potential customer segmentation. </w:t>
                          </w:r>
                        </w:p>
                        <w:p w14:paraId="3255347B" w14:textId="77777777" w:rsidR="005A58CE" w:rsidRPr="005A58CE" w:rsidRDefault="005A58CE" w:rsidP="00F31764">
                          <w:pPr>
                            <w:spacing w:after="0" w:line="36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</w:pPr>
                          <w:r w:rsidRPr="005A58CE">
                            <w:rPr>
                              <w:rFonts w:ascii="Times New Roman" w:eastAsia="Times New Roman" w:hAnsi="Symbol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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 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Promo Code Used: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Specific promotional code entered during purchase, helpful for evaluating the success of specific marketing campaigns. </w:t>
                          </w:r>
                        </w:p>
                        <w:p w14:paraId="09CB1765" w14:textId="77777777" w:rsidR="005A58CE" w:rsidRPr="005A58CE" w:rsidRDefault="005A58CE" w:rsidP="00F31764">
                          <w:pPr>
                            <w:spacing w:after="0" w:line="36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</w:pPr>
                          <w:r w:rsidRPr="005A58CE">
                            <w:rPr>
                              <w:rFonts w:ascii="Times New Roman" w:eastAsia="Times New Roman" w:hAnsi="Symbol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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 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Previous Purchases: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Record of all past purchases made by the customer, allowing for personalized recommendations and upselling based on buying habits. </w:t>
                          </w:r>
                        </w:p>
                        <w:p w14:paraId="4F4D46D2" w14:textId="77777777" w:rsidR="005A58CE" w:rsidRPr="005A58CE" w:rsidRDefault="005A58CE" w:rsidP="00F31764">
                          <w:pPr>
                            <w:spacing w:after="0" w:line="360" w:lineRule="auto"/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</w:pPr>
                          <w:r w:rsidRPr="005A58CE">
                            <w:rPr>
                              <w:rFonts w:ascii="Times New Roman" w:eastAsia="Times New Roman" w:hAnsi="Symbol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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 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Payment Method: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The method used for payment (credit card, PayPal, etc.), valuable for fraud prevention and understanding customer preferences. </w:t>
                          </w:r>
                        </w:p>
                        <w:p w14:paraId="673D9417" w14:textId="62A2CAEA" w:rsidR="005A58CE" w:rsidRPr="005A58CE" w:rsidRDefault="005A58CE" w:rsidP="00F31764">
                          <w:pPr>
                            <w:spacing w:line="360" w:lineRule="auto"/>
                            <w:rPr>
                              <w:lang w:val="en-IN"/>
                            </w:rPr>
                          </w:pPr>
                          <w:r w:rsidRPr="005A58CE">
                            <w:rPr>
                              <w:rFonts w:ascii="Times New Roman" w:eastAsia="Times New Roman" w:hAnsi="Symbol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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 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>Frequency of Purchases:</w:t>
                          </w:r>
                          <w:r w:rsidRPr="005A58CE">
                            <w:rPr>
                              <w:rFonts w:ascii="Times New Roman" w:eastAsia="Times New Roman" w:hAnsi="Times New Roman"/>
                              <w:color w:val="auto"/>
                              <w:sz w:val="24"/>
                              <w:szCs w:val="24"/>
                              <w:lang w:val="en-IN" w:eastAsia="en-IN"/>
                            </w:rPr>
                            <w:t xml:space="preserve"> How often a customer makes a purchase, used to identify loyal customers, predict future purchases, and tailor marketing efforts.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007EEB5" id="Rectangle 2" o:spid="_x0000_s1026" alt="Shape used for layout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" stroked="f" strokeweight="1pt">
              <v:fill r:id="rId2" o:title="Shape used for layout" recolor="t" rotate="t" type="frame"/>
              <v:textbox>
                <w:txbxContent>
                  <w:p w14:paraId="04060891" w14:textId="2F90F37B" w:rsidR="005A58CE" w:rsidRPr="00F31764" w:rsidRDefault="005A58CE" w:rsidP="005A58CE">
                    <w:pPr>
                      <w:jc w:val="center"/>
                      <w:rPr>
                        <w:b/>
                        <w:bCs/>
                        <w:sz w:val="48"/>
                        <w:szCs w:val="48"/>
                      </w:rPr>
                    </w:pPr>
                    <w:r w:rsidRPr="00F31764">
                      <w:rPr>
                        <w:b/>
                        <w:bCs/>
                        <w:sz w:val="48"/>
                        <w:szCs w:val="48"/>
                      </w:rPr>
                      <w:t>DETAILS OF COLUMNS</w:t>
                    </w:r>
                  </w:p>
                  <w:p w14:paraId="78773261" w14:textId="29ED5228" w:rsidR="005A58CE" w:rsidRPr="005A58CE" w:rsidRDefault="005A58CE" w:rsidP="00F31764">
                    <w:pPr>
                      <w:spacing w:line="360" w:lineRule="auto"/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</w:pPr>
                    <w:r>
                      <w:t xml:space="preserve"> </w:t>
                    </w:r>
                  </w:p>
                  <w:p w14:paraId="3E026D3F" w14:textId="3EAADDBF" w:rsidR="005A58CE" w:rsidRPr="005A58CE" w:rsidRDefault="005A58CE" w:rsidP="00F31764">
                    <w:pPr>
                      <w:spacing w:after="0" w:line="360" w:lineRule="auto"/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</w:pPr>
                    <w:r>
                      <w:rPr>
                        <w:rStyle w:val="Strong"/>
                      </w:rPr>
                      <w:t>Customer ID:</w:t>
                    </w:r>
                    <w:r>
                      <w:t xml:space="preserve"> A unique identifier assigned to each customer upon creating an account. This allows for easy reference and tracking of individual customer </w:t>
                    </w:r>
                    <w:r w:rsidR="00F31764">
                      <w:t xml:space="preserve">          </w:t>
                    </w:r>
                    <w:r>
                      <w:t>interactions</w:t>
                    </w:r>
                  </w:p>
                  <w:p w14:paraId="7E25D64F" w14:textId="77777777" w:rsidR="005A58CE" w:rsidRPr="005A58CE" w:rsidRDefault="005A58CE" w:rsidP="00F31764">
                    <w:pPr>
                      <w:spacing w:after="0" w:line="360" w:lineRule="auto"/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</w:pPr>
                    <w:r w:rsidRPr="005A58CE">
                      <w:rPr>
                        <w:rFonts w:ascii="Times New Roman" w:eastAsia="Times New Roman" w:hAnsi="Symbol"/>
                        <w:color w:val="auto"/>
                        <w:sz w:val="24"/>
                        <w:szCs w:val="24"/>
                        <w:lang w:val="en-IN" w:eastAsia="en-IN"/>
                      </w:rPr>
                      <w:t>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 </w:t>
                    </w:r>
                    <w:r w:rsidRPr="005A58CE">
                      <w:rPr>
                        <w:rFonts w:ascii="Times New Roman" w:eastAsia="Times New Roman" w:hAnsi="Times New Roman"/>
                        <w:b/>
                        <w:bCs/>
                        <w:color w:val="auto"/>
                        <w:sz w:val="24"/>
                        <w:szCs w:val="24"/>
                        <w:lang w:val="en-IN" w:eastAsia="en-IN"/>
                      </w:rPr>
                      <w:t>Contact Information: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Email address, phone number, and any other relevant ways to reach the customer. </w:t>
                    </w:r>
                  </w:p>
                  <w:p w14:paraId="0C9B9F65" w14:textId="77777777" w:rsidR="005A58CE" w:rsidRPr="005A58CE" w:rsidRDefault="005A58CE" w:rsidP="00F31764">
                    <w:pPr>
                      <w:spacing w:after="0" w:line="360" w:lineRule="auto"/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</w:pPr>
                    <w:r w:rsidRPr="005A58CE">
                      <w:rPr>
                        <w:rFonts w:ascii="Times New Roman" w:eastAsia="Times New Roman" w:hAnsi="Symbol"/>
                        <w:color w:val="auto"/>
                        <w:sz w:val="24"/>
                        <w:szCs w:val="24"/>
                        <w:lang w:val="en-IN" w:eastAsia="en-IN"/>
                      </w:rPr>
                      <w:t>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 </w:t>
                    </w:r>
                    <w:r w:rsidRPr="005A58CE">
                      <w:rPr>
                        <w:rFonts w:ascii="Times New Roman" w:eastAsia="Times New Roman" w:hAnsi="Times New Roman"/>
                        <w:b/>
                        <w:bCs/>
                        <w:color w:val="auto"/>
                        <w:sz w:val="24"/>
                        <w:szCs w:val="24"/>
                        <w:lang w:val="en-IN" w:eastAsia="en-IN"/>
                      </w:rPr>
                      <w:t>Age: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Customer's date of birth or age range for demographic analysis and targeted marketing. </w:t>
                    </w:r>
                  </w:p>
                  <w:p w14:paraId="493EA18F" w14:textId="77777777" w:rsidR="005A58CE" w:rsidRPr="005A58CE" w:rsidRDefault="005A58CE" w:rsidP="00F31764">
                    <w:pPr>
                      <w:spacing w:after="0" w:line="360" w:lineRule="auto"/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</w:pPr>
                    <w:r w:rsidRPr="005A58CE">
                      <w:rPr>
                        <w:rFonts w:ascii="Times New Roman" w:eastAsia="Times New Roman" w:hAnsi="Symbol"/>
                        <w:color w:val="auto"/>
                        <w:sz w:val="24"/>
                        <w:szCs w:val="24"/>
                        <w:lang w:val="en-IN" w:eastAsia="en-IN"/>
                      </w:rPr>
                      <w:t>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 </w:t>
                    </w:r>
                    <w:r w:rsidRPr="005A58CE">
                      <w:rPr>
                        <w:rFonts w:ascii="Times New Roman" w:eastAsia="Times New Roman" w:hAnsi="Times New Roman"/>
                        <w:b/>
                        <w:bCs/>
                        <w:color w:val="auto"/>
                        <w:sz w:val="24"/>
                        <w:szCs w:val="24"/>
                        <w:lang w:val="en-IN" w:eastAsia="en-IN"/>
                      </w:rPr>
                      <w:t>Gender: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Customer's gender (Male/Female/Non-binary/Prefer not to say) for understanding demographics and personalizing communication. </w:t>
                    </w:r>
                  </w:p>
                  <w:p w14:paraId="02C8C9D0" w14:textId="77777777" w:rsidR="005A58CE" w:rsidRPr="005A58CE" w:rsidRDefault="005A58CE" w:rsidP="00F31764">
                    <w:pPr>
                      <w:spacing w:after="0" w:line="360" w:lineRule="auto"/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</w:pPr>
                    <w:r w:rsidRPr="005A58CE">
                      <w:rPr>
                        <w:rFonts w:ascii="Times New Roman" w:eastAsia="Times New Roman" w:hAnsi="Symbol"/>
                        <w:color w:val="auto"/>
                        <w:sz w:val="24"/>
                        <w:szCs w:val="24"/>
                        <w:lang w:val="en-IN" w:eastAsia="en-IN"/>
                      </w:rPr>
                      <w:t>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 </w:t>
                    </w:r>
                    <w:r w:rsidRPr="005A58CE">
                      <w:rPr>
                        <w:rFonts w:ascii="Times New Roman" w:eastAsia="Times New Roman" w:hAnsi="Times New Roman"/>
                        <w:b/>
                        <w:bCs/>
                        <w:color w:val="auto"/>
                        <w:sz w:val="24"/>
                        <w:szCs w:val="24"/>
                        <w:lang w:val="en-IN" w:eastAsia="en-IN"/>
                      </w:rPr>
                      <w:t>Company: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The company the customer works for if applicable in B2B interactions. </w:t>
                    </w:r>
                  </w:p>
                  <w:p w14:paraId="6BF2E263" w14:textId="77777777" w:rsidR="005A58CE" w:rsidRPr="005A58CE" w:rsidRDefault="005A58CE" w:rsidP="00F31764">
                    <w:pPr>
                      <w:spacing w:after="0" w:line="360" w:lineRule="auto"/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</w:pPr>
                    <w:r w:rsidRPr="005A58CE">
                      <w:rPr>
                        <w:rFonts w:ascii="Times New Roman" w:eastAsia="Times New Roman" w:hAnsi="Symbol"/>
                        <w:color w:val="auto"/>
                        <w:sz w:val="24"/>
                        <w:szCs w:val="24"/>
                        <w:lang w:val="en-IN" w:eastAsia="en-IN"/>
                      </w:rPr>
                      <w:t>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 </w:t>
                    </w:r>
                    <w:r w:rsidRPr="005A58CE">
                      <w:rPr>
                        <w:rFonts w:ascii="Times New Roman" w:eastAsia="Times New Roman" w:hAnsi="Times New Roman"/>
                        <w:b/>
                        <w:bCs/>
                        <w:color w:val="auto"/>
                        <w:sz w:val="24"/>
                        <w:szCs w:val="24"/>
                        <w:lang w:val="en-IN" w:eastAsia="en-IN"/>
                      </w:rPr>
                      <w:t>Job Title: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Customer's job title within their company (for B2B) to personalize communication and target the right decision-makers. </w:t>
                    </w:r>
                  </w:p>
                  <w:p w14:paraId="5FE3E827" w14:textId="77777777" w:rsidR="005A58CE" w:rsidRPr="005A58CE" w:rsidRDefault="005A58CE" w:rsidP="00F31764">
                    <w:pPr>
                      <w:spacing w:after="0" w:line="360" w:lineRule="auto"/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</w:pPr>
                    <w:r w:rsidRPr="005A58CE">
                      <w:rPr>
                        <w:rFonts w:ascii="Times New Roman" w:eastAsia="Times New Roman" w:hAnsi="Symbol"/>
                        <w:color w:val="auto"/>
                        <w:sz w:val="24"/>
                        <w:szCs w:val="24"/>
                        <w:lang w:val="en-IN" w:eastAsia="en-IN"/>
                      </w:rPr>
                      <w:t>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 </w:t>
                    </w:r>
                    <w:r w:rsidRPr="005A58CE">
                      <w:rPr>
                        <w:rFonts w:ascii="Times New Roman" w:eastAsia="Times New Roman" w:hAnsi="Times New Roman"/>
                        <w:b/>
                        <w:bCs/>
                        <w:color w:val="auto"/>
                        <w:sz w:val="24"/>
                        <w:szCs w:val="24"/>
                        <w:lang w:val="en-IN" w:eastAsia="en-IN"/>
                      </w:rPr>
                      <w:t>Location: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Customer's physical address, billing address, or IP address for regional analysis and targeted promotions. </w:t>
                    </w:r>
                  </w:p>
                  <w:p w14:paraId="454DF835" w14:textId="77777777" w:rsidR="005A58CE" w:rsidRPr="005A58CE" w:rsidRDefault="005A58CE" w:rsidP="00F31764">
                    <w:pPr>
                      <w:spacing w:after="0" w:line="360" w:lineRule="auto"/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</w:pPr>
                    <w:r w:rsidRPr="005A58CE">
                      <w:rPr>
                        <w:rFonts w:ascii="Times New Roman" w:eastAsia="Times New Roman" w:hAnsi="Symbol"/>
                        <w:color w:val="auto"/>
                        <w:sz w:val="24"/>
                        <w:szCs w:val="24"/>
                        <w:lang w:val="en-IN" w:eastAsia="en-IN"/>
                      </w:rPr>
                      <w:t>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 </w:t>
                    </w:r>
                    <w:r w:rsidRPr="005A58CE">
                      <w:rPr>
                        <w:rFonts w:ascii="Times New Roman" w:eastAsia="Times New Roman" w:hAnsi="Times New Roman"/>
                        <w:b/>
                        <w:bCs/>
                        <w:color w:val="auto"/>
                        <w:sz w:val="24"/>
                        <w:szCs w:val="24"/>
                        <w:lang w:val="en-IN" w:eastAsia="en-IN"/>
                      </w:rPr>
                      <w:t>Item Purchased: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Specific product or service the customer bought, used for tracking purchase history and identifying trends. </w:t>
                    </w:r>
                  </w:p>
                  <w:p w14:paraId="5B37F380" w14:textId="77777777" w:rsidR="005A58CE" w:rsidRPr="005A58CE" w:rsidRDefault="005A58CE" w:rsidP="00F31764">
                    <w:pPr>
                      <w:spacing w:after="0" w:line="360" w:lineRule="auto"/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</w:pPr>
                    <w:r w:rsidRPr="005A58CE">
                      <w:rPr>
                        <w:rFonts w:ascii="Times New Roman" w:eastAsia="Times New Roman" w:hAnsi="Symbol"/>
                        <w:color w:val="auto"/>
                        <w:sz w:val="24"/>
                        <w:szCs w:val="24"/>
                        <w:lang w:val="en-IN" w:eastAsia="en-IN"/>
                      </w:rPr>
                      <w:t>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 </w:t>
                    </w:r>
                    <w:r w:rsidRPr="005A58CE">
                      <w:rPr>
                        <w:rFonts w:ascii="Times New Roman" w:eastAsia="Times New Roman" w:hAnsi="Times New Roman"/>
                        <w:b/>
                        <w:bCs/>
                        <w:color w:val="auto"/>
                        <w:sz w:val="24"/>
                        <w:szCs w:val="24"/>
                        <w:lang w:val="en-IN" w:eastAsia="en-IN"/>
                      </w:rPr>
                      <w:t>Category: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The broader category the purchased item belongs to (e.g., clothing, electronics) for grouping similar products and analyzing sales by category. </w:t>
                    </w:r>
                  </w:p>
                  <w:p w14:paraId="0C856512" w14:textId="77777777" w:rsidR="005A58CE" w:rsidRPr="005A58CE" w:rsidRDefault="005A58CE" w:rsidP="00F31764">
                    <w:pPr>
                      <w:spacing w:after="0" w:line="360" w:lineRule="auto"/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</w:pPr>
                    <w:r w:rsidRPr="005A58CE">
                      <w:rPr>
                        <w:rFonts w:ascii="Times New Roman" w:eastAsia="Times New Roman" w:hAnsi="Symbol"/>
                        <w:color w:val="auto"/>
                        <w:sz w:val="24"/>
                        <w:szCs w:val="24"/>
                        <w:lang w:val="en-IN" w:eastAsia="en-IN"/>
                      </w:rPr>
                      <w:t>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 </w:t>
                    </w:r>
                    <w:r w:rsidRPr="005A58CE">
                      <w:rPr>
                        <w:rFonts w:ascii="Times New Roman" w:eastAsia="Times New Roman" w:hAnsi="Times New Roman"/>
                        <w:b/>
                        <w:bCs/>
                        <w:color w:val="auto"/>
                        <w:sz w:val="24"/>
                        <w:szCs w:val="24"/>
                        <w:lang w:val="en-IN" w:eastAsia="en-IN"/>
                      </w:rPr>
                      <w:t>Purchase Amount: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The total monetary value of the purchase, used to calculate customer lifetime value and identify high-spending customers. </w:t>
                    </w:r>
                  </w:p>
                  <w:p w14:paraId="748328C5" w14:textId="77777777" w:rsidR="005A58CE" w:rsidRPr="005A58CE" w:rsidRDefault="005A58CE" w:rsidP="00F31764">
                    <w:pPr>
                      <w:spacing w:after="0" w:line="360" w:lineRule="auto"/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</w:pPr>
                    <w:r w:rsidRPr="005A58CE">
                      <w:rPr>
                        <w:rFonts w:ascii="Times New Roman" w:eastAsia="Times New Roman" w:hAnsi="Symbol"/>
                        <w:color w:val="auto"/>
                        <w:sz w:val="24"/>
                        <w:szCs w:val="24"/>
                        <w:lang w:val="en-IN" w:eastAsia="en-IN"/>
                      </w:rPr>
                      <w:t>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 </w:t>
                    </w:r>
                    <w:r w:rsidRPr="005A58CE">
                      <w:rPr>
                        <w:rFonts w:ascii="Times New Roman" w:eastAsia="Times New Roman" w:hAnsi="Times New Roman"/>
                        <w:b/>
                        <w:bCs/>
                        <w:color w:val="auto"/>
                        <w:sz w:val="24"/>
                        <w:szCs w:val="24"/>
                        <w:lang w:val="en-IN" w:eastAsia="en-IN"/>
                      </w:rPr>
                      <w:t>Purchase Date: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The date the customer made the purchase, valuable for identifying sales trends and seasonality. </w:t>
                    </w:r>
                  </w:p>
                  <w:p w14:paraId="66C00779" w14:textId="77777777" w:rsidR="005A58CE" w:rsidRPr="005A58CE" w:rsidRDefault="005A58CE" w:rsidP="00F31764">
                    <w:pPr>
                      <w:spacing w:after="0" w:line="360" w:lineRule="auto"/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</w:pPr>
                    <w:r w:rsidRPr="005A58CE">
                      <w:rPr>
                        <w:rFonts w:ascii="Times New Roman" w:eastAsia="Times New Roman" w:hAnsi="Symbol"/>
                        <w:color w:val="auto"/>
                        <w:sz w:val="24"/>
                        <w:szCs w:val="24"/>
                        <w:lang w:val="en-IN" w:eastAsia="en-IN"/>
                      </w:rPr>
                      <w:t>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 </w:t>
                    </w:r>
                    <w:r w:rsidRPr="005A58CE">
                      <w:rPr>
                        <w:rFonts w:ascii="Times New Roman" w:eastAsia="Times New Roman" w:hAnsi="Times New Roman"/>
                        <w:b/>
                        <w:bCs/>
                        <w:color w:val="auto"/>
                        <w:sz w:val="24"/>
                        <w:szCs w:val="24"/>
                        <w:lang w:val="en-IN" w:eastAsia="en-IN"/>
                      </w:rPr>
                      <w:t>Purchase Channel: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The platform or method through which the customer made the purchase (website, phone, in-store), helpful for understanding customer behavior and optimizing sales channels. </w:t>
                    </w:r>
                  </w:p>
                  <w:p w14:paraId="6FEB9B2D" w14:textId="77777777" w:rsidR="005A58CE" w:rsidRPr="005A58CE" w:rsidRDefault="005A58CE" w:rsidP="00F31764">
                    <w:pPr>
                      <w:spacing w:after="0" w:line="360" w:lineRule="auto"/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</w:pPr>
                    <w:r w:rsidRPr="005A58CE">
                      <w:rPr>
                        <w:rFonts w:ascii="Times New Roman" w:eastAsia="Times New Roman" w:hAnsi="Symbol"/>
                        <w:color w:val="auto"/>
                        <w:sz w:val="24"/>
                        <w:szCs w:val="24"/>
                        <w:lang w:val="en-IN" w:eastAsia="en-IN"/>
                      </w:rPr>
                      <w:t>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 </w:t>
                    </w:r>
                    <w:r w:rsidRPr="005A58CE">
                      <w:rPr>
                        <w:rFonts w:ascii="Times New Roman" w:eastAsia="Times New Roman" w:hAnsi="Times New Roman"/>
                        <w:b/>
                        <w:bCs/>
                        <w:color w:val="auto"/>
                        <w:sz w:val="24"/>
                        <w:szCs w:val="24"/>
                        <w:lang w:val="en-IN" w:eastAsia="en-IN"/>
                      </w:rPr>
                      <w:t>Subscription Status: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Whether the customer has an active subscription to a service or product, crucial for managing recurring revenue. </w:t>
                    </w:r>
                  </w:p>
                  <w:p w14:paraId="3CACEE9B" w14:textId="7478EF54" w:rsidR="005A58CE" w:rsidRPr="005A58CE" w:rsidRDefault="005A58CE" w:rsidP="00F31764">
                    <w:pPr>
                      <w:spacing w:after="0" w:line="360" w:lineRule="auto"/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</w:pPr>
                    <w:r w:rsidRPr="005A58CE">
                      <w:rPr>
                        <w:rFonts w:ascii="Times New Roman" w:eastAsia="Times New Roman" w:hAnsi="Symbol"/>
                        <w:color w:val="auto"/>
                        <w:sz w:val="24"/>
                        <w:szCs w:val="24"/>
                        <w:lang w:val="en-IN" w:eastAsia="en-IN"/>
                      </w:rPr>
                      <w:t>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 </w:t>
                    </w:r>
                    <w:r w:rsidRPr="005A58CE">
                      <w:rPr>
                        <w:rFonts w:ascii="Times New Roman" w:eastAsia="Times New Roman" w:hAnsi="Times New Roman"/>
                        <w:b/>
                        <w:bCs/>
                        <w:color w:val="auto"/>
                        <w:sz w:val="24"/>
                        <w:szCs w:val="24"/>
                        <w:lang w:val="en-IN" w:eastAsia="en-IN"/>
                      </w:rPr>
                      <w:t>Shipping Type: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The shipping method chosen by the customer (standard, express, etc.), used for logistics planning and potentially offering targeted </w:t>
                    </w:r>
                    <w:r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           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promotions based on speed preferences. </w:t>
                    </w:r>
                  </w:p>
                  <w:p w14:paraId="514A8175" w14:textId="77777777" w:rsidR="005A58CE" w:rsidRPr="005A58CE" w:rsidRDefault="005A58CE" w:rsidP="00F31764">
                    <w:pPr>
                      <w:spacing w:after="0" w:line="360" w:lineRule="auto"/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</w:pPr>
                    <w:r w:rsidRPr="005A58CE">
                      <w:rPr>
                        <w:rFonts w:ascii="Times New Roman" w:eastAsia="Times New Roman" w:hAnsi="Symbol"/>
                        <w:color w:val="auto"/>
                        <w:sz w:val="24"/>
                        <w:szCs w:val="24"/>
                        <w:lang w:val="en-IN" w:eastAsia="en-IN"/>
                      </w:rPr>
                      <w:t>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 </w:t>
                    </w:r>
                    <w:r w:rsidRPr="005A58CE">
                      <w:rPr>
                        <w:rFonts w:ascii="Times New Roman" w:eastAsia="Times New Roman" w:hAnsi="Times New Roman"/>
                        <w:b/>
                        <w:bCs/>
                        <w:color w:val="auto"/>
                        <w:sz w:val="24"/>
                        <w:szCs w:val="24"/>
                        <w:lang w:val="en-IN" w:eastAsia="en-IN"/>
                      </w:rPr>
                      <w:t>Discount Applied: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Any discounts or promotions used at checkout, used for tracking promotional effectiveness and potential customer segmentation. </w:t>
                    </w:r>
                  </w:p>
                  <w:p w14:paraId="3255347B" w14:textId="77777777" w:rsidR="005A58CE" w:rsidRPr="005A58CE" w:rsidRDefault="005A58CE" w:rsidP="00F31764">
                    <w:pPr>
                      <w:spacing w:after="0" w:line="360" w:lineRule="auto"/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</w:pPr>
                    <w:r w:rsidRPr="005A58CE">
                      <w:rPr>
                        <w:rFonts w:ascii="Times New Roman" w:eastAsia="Times New Roman" w:hAnsi="Symbol"/>
                        <w:color w:val="auto"/>
                        <w:sz w:val="24"/>
                        <w:szCs w:val="24"/>
                        <w:lang w:val="en-IN" w:eastAsia="en-IN"/>
                      </w:rPr>
                      <w:t>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 </w:t>
                    </w:r>
                    <w:r w:rsidRPr="005A58CE">
                      <w:rPr>
                        <w:rFonts w:ascii="Times New Roman" w:eastAsia="Times New Roman" w:hAnsi="Times New Roman"/>
                        <w:b/>
                        <w:bCs/>
                        <w:color w:val="auto"/>
                        <w:sz w:val="24"/>
                        <w:szCs w:val="24"/>
                        <w:lang w:val="en-IN" w:eastAsia="en-IN"/>
                      </w:rPr>
                      <w:t>Promo Code Used: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Specific promotional code entered during purchase, helpful for evaluating the success of specific marketing campaigns. </w:t>
                    </w:r>
                  </w:p>
                  <w:p w14:paraId="09CB1765" w14:textId="77777777" w:rsidR="005A58CE" w:rsidRPr="005A58CE" w:rsidRDefault="005A58CE" w:rsidP="00F31764">
                    <w:pPr>
                      <w:spacing w:after="0" w:line="360" w:lineRule="auto"/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</w:pPr>
                    <w:r w:rsidRPr="005A58CE">
                      <w:rPr>
                        <w:rFonts w:ascii="Times New Roman" w:eastAsia="Times New Roman" w:hAnsi="Symbol"/>
                        <w:color w:val="auto"/>
                        <w:sz w:val="24"/>
                        <w:szCs w:val="24"/>
                        <w:lang w:val="en-IN" w:eastAsia="en-IN"/>
                      </w:rPr>
                      <w:t>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 </w:t>
                    </w:r>
                    <w:r w:rsidRPr="005A58CE">
                      <w:rPr>
                        <w:rFonts w:ascii="Times New Roman" w:eastAsia="Times New Roman" w:hAnsi="Times New Roman"/>
                        <w:b/>
                        <w:bCs/>
                        <w:color w:val="auto"/>
                        <w:sz w:val="24"/>
                        <w:szCs w:val="24"/>
                        <w:lang w:val="en-IN" w:eastAsia="en-IN"/>
                      </w:rPr>
                      <w:t>Previous Purchases: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Record of all past purchases made by the customer, allowing for personalized recommendations and upselling based on buying habits. </w:t>
                    </w:r>
                  </w:p>
                  <w:p w14:paraId="4F4D46D2" w14:textId="77777777" w:rsidR="005A58CE" w:rsidRPr="005A58CE" w:rsidRDefault="005A58CE" w:rsidP="00F31764">
                    <w:pPr>
                      <w:spacing w:after="0" w:line="360" w:lineRule="auto"/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</w:pPr>
                    <w:r w:rsidRPr="005A58CE">
                      <w:rPr>
                        <w:rFonts w:ascii="Times New Roman" w:eastAsia="Times New Roman" w:hAnsi="Symbol"/>
                        <w:color w:val="auto"/>
                        <w:sz w:val="24"/>
                        <w:szCs w:val="24"/>
                        <w:lang w:val="en-IN" w:eastAsia="en-IN"/>
                      </w:rPr>
                      <w:t>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 </w:t>
                    </w:r>
                    <w:r w:rsidRPr="005A58CE">
                      <w:rPr>
                        <w:rFonts w:ascii="Times New Roman" w:eastAsia="Times New Roman" w:hAnsi="Times New Roman"/>
                        <w:b/>
                        <w:bCs/>
                        <w:color w:val="auto"/>
                        <w:sz w:val="24"/>
                        <w:szCs w:val="24"/>
                        <w:lang w:val="en-IN" w:eastAsia="en-IN"/>
                      </w:rPr>
                      <w:t>Payment Method: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The method used for payment (credit card, PayPal, etc.), valuable for fraud prevention and understanding customer preferences. </w:t>
                    </w:r>
                  </w:p>
                  <w:p w14:paraId="673D9417" w14:textId="62A2CAEA" w:rsidR="005A58CE" w:rsidRPr="005A58CE" w:rsidRDefault="005A58CE" w:rsidP="00F31764">
                    <w:pPr>
                      <w:spacing w:line="360" w:lineRule="auto"/>
                      <w:rPr>
                        <w:lang w:val="en-IN"/>
                      </w:rPr>
                    </w:pPr>
                    <w:r w:rsidRPr="005A58CE">
                      <w:rPr>
                        <w:rFonts w:ascii="Times New Roman" w:eastAsia="Times New Roman" w:hAnsi="Symbol"/>
                        <w:color w:val="auto"/>
                        <w:sz w:val="24"/>
                        <w:szCs w:val="24"/>
                        <w:lang w:val="en-IN" w:eastAsia="en-IN"/>
                      </w:rPr>
                      <w:t>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 </w:t>
                    </w:r>
                    <w:r w:rsidRPr="005A58CE">
                      <w:rPr>
                        <w:rFonts w:ascii="Times New Roman" w:eastAsia="Times New Roman" w:hAnsi="Times New Roman"/>
                        <w:b/>
                        <w:bCs/>
                        <w:color w:val="auto"/>
                        <w:sz w:val="24"/>
                        <w:szCs w:val="24"/>
                        <w:lang w:val="en-IN" w:eastAsia="en-IN"/>
                      </w:rPr>
                      <w:t>Frequency of Purchases:</w:t>
                    </w:r>
                    <w:r w:rsidRPr="005A58CE">
                      <w:rPr>
                        <w:rFonts w:ascii="Times New Roman" w:eastAsia="Times New Roman" w:hAnsi="Times New Roman"/>
                        <w:color w:val="auto"/>
                        <w:sz w:val="24"/>
                        <w:szCs w:val="24"/>
                        <w:lang w:val="en-IN" w:eastAsia="en-IN"/>
                      </w:rPr>
                      <w:t xml:space="preserve"> How often a customer makes a purchase, used to identify loyal customers, predict future purchases, and tailor marketing efforts.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33055"/>
    <w:multiLevelType w:val="hybridMultilevel"/>
    <w:tmpl w:val="C4161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F4821"/>
    <w:multiLevelType w:val="hybridMultilevel"/>
    <w:tmpl w:val="DF96F84C"/>
    <w:lvl w:ilvl="0" w:tplc="31C0E850">
      <w:start w:val="1"/>
      <w:numFmt w:val="bullet"/>
      <w:pStyle w:val="Heading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192468">
    <w:abstractNumId w:val="0"/>
  </w:num>
  <w:num w:numId="2" w16cid:durableId="4941623">
    <w:abstractNumId w:val="1"/>
  </w:num>
  <w:num w:numId="3" w16cid:durableId="1851065570">
    <w:abstractNumId w:val="3"/>
  </w:num>
  <w:num w:numId="4" w16cid:durableId="1598169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CE"/>
    <w:rsid w:val="000A4C25"/>
    <w:rsid w:val="00172036"/>
    <w:rsid w:val="00180323"/>
    <w:rsid w:val="00193B15"/>
    <w:rsid w:val="001C1648"/>
    <w:rsid w:val="001E6818"/>
    <w:rsid w:val="00202BB7"/>
    <w:rsid w:val="002457F5"/>
    <w:rsid w:val="002A771D"/>
    <w:rsid w:val="00300B32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D4F"/>
    <w:rsid w:val="00515A72"/>
    <w:rsid w:val="00523855"/>
    <w:rsid w:val="005527E2"/>
    <w:rsid w:val="005A58CE"/>
    <w:rsid w:val="005B7230"/>
    <w:rsid w:val="005D4796"/>
    <w:rsid w:val="00640655"/>
    <w:rsid w:val="006A307A"/>
    <w:rsid w:val="006B04B2"/>
    <w:rsid w:val="006D5270"/>
    <w:rsid w:val="006E39F3"/>
    <w:rsid w:val="006F51BE"/>
    <w:rsid w:val="00703EA8"/>
    <w:rsid w:val="007F549E"/>
    <w:rsid w:val="00833F9A"/>
    <w:rsid w:val="0083691C"/>
    <w:rsid w:val="00843AD5"/>
    <w:rsid w:val="008701B3"/>
    <w:rsid w:val="00884888"/>
    <w:rsid w:val="008A67F7"/>
    <w:rsid w:val="008B442F"/>
    <w:rsid w:val="008E5CAD"/>
    <w:rsid w:val="009118A4"/>
    <w:rsid w:val="00926AF2"/>
    <w:rsid w:val="00946E3C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07949"/>
    <w:rsid w:val="00F31764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32C9EC"/>
  <w15:chartTrackingRefBased/>
  <w15:docId w15:val="{D4C1989C-0D3B-4FA7-B073-5FF18C6B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sz w:val="18"/>
        <w:szCs w:val="18"/>
        <w:lang w:val="en-AU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6D"/>
    <w:rPr>
      <w:color w:val="FFFFFF" w:themeColor="background1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42279"/>
    <w:pPr>
      <w:jc w:val="left"/>
      <w:outlineLvl w:val="2"/>
    </w:pPr>
    <w:rPr>
      <w:color w:val="FFFFFF" w:themeColor="background1"/>
      <w:sz w:val="40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Heading6">
    <w:name w:val="heading 6"/>
    <w:basedOn w:val="Heading5"/>
    <w:next w:val="Indent"/>
    <w:link w:val="Heading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2"/>
    <w:qFormat/>
    <w:rsid w:val="003C300F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2"/>
    <w:rsid w:val="00202BB7"/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Quote">
    <w:name w:val="Quote"/>
    <w:basedOn w:val="Normal"/>
    <w:next w:val="Normal"/>
    <w:link w:val="Quote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QuoteChar">
    <w:name w:val="Quote Char"/>
    <w:basedOn w:val="DefaultParagraphFont"/>
    <w:link w:val="Quote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Header">
    <w:name w:val="header"/>
    <w:basedOn w:val="Normal"/>
    <w:link w:val="HeaderChar"/>
    <w:uiPriority w:val="99"/>
    <w:semiHidden/>
    <w:rsid w:val="00F4527F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888"/>
  </w:style>
  <w:style w:type="paragraph" w:styleId="Footer">
    <w:name w:val="footer"/>
    <w:basedOn w:val="Normal"/>
    <w:link w:val="FooterChar"/>
    <w:uiPriority w:val="99"/>
    <w:semiHidden/>
    <w:rsid w:val="00F4527F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888"/>
  </w:style>
  <w:style w:type="table" w:styleId="TableGrid">
    <w:name w:val="Table Grid"/>
    <w:basedOn w:val="TableNorma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2F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PlainTable1">
    <w:name w:val="Plain Table 1"/>
    <w:basedOn w:val="TableNorma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Normal"/>
    <w:link w:val="ContactChar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DefaultParagraphFont"/>
    <w:uiPriority w:val="99"/>
    <w:semiHidden/>
    <w:rsid w:val="00946E3C"/>
    <w:rPr>
      <w:color w:val="72BADB" w:themeColor="hyperlink"/>
      <w:u w:val="single"/>
    </w:rPr>
  </w:style>
  <w:style w:type="character" w:customStyle="1" w:styleId="ContactChar">
    <w:name w:val="Contact Char"/>
    <w:basedOn w:val="DefaultParagraphFont"/>
    <w:link w:val="Contact"/>
    <w:uiPriority w:val="10"/>
    <w:rsid w:val="00202BB7"/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Source">
    <w:name w:val="Source"/>
    <w:basedOn w:val="Normal"/>
    <w:link w:val="SourceChar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2279"/>
    <w:rPr>
      <w:rFonts w:asciiTheme="majorHAnsi" w:eastAsiaTheme="majorEastAsia" w:hAnsiTheme="majorHAnsi" w:cstheme="majorBidi"/>
      <w:caps/>
      <w:color w:val="FFFFFF" w:themeColor="background1"/>
      <w:sz w:val="40"/>
      <w:szCs w:val="24"/>
    </w:rPr>
  </w:style>
  <w:style w:type="character" w:customStyle="1" w:styleId="SourceChar">
    <w:name w:val="Source Char"/>
    <w:basedOn w:val="DefaultParagraphFont"/>
    <w:link w:val="Source"/>
    <w:uiPriority w:val="15"/>
    <w:rsid w:val="00202BB7"/>
    <w:rPr>
      <w:color w:val="1F1F50" w:themeColor="accent3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dent">
    <w:name w:val="Indent"/>
    <w:basedOn w:val="Normal"/>
    <w:link w:val="IndentChar"/>
    <w:uiPriority w:val="15"/>
    <w:qFormat/>
    <w:rsid w:val="00B65472"/>
    <w:pPr>
      <w:ind w:left="357"/>
    </w:pPr>
  </w:style>
  <w:style w:type="character" w:customStyle="1" w:styleId="IndentChar">
    <w:name w:val="Indent Char"/>
    <w:basedOn w:val="DefaultParagraphFont"/>
    <w:link w:val="Indent"/>
    <w:uiPriority w:val="15"/>
    <w:rsid w:val="00202BB7"/>
    <w:rPr>
      <w:color w:val="FFFFFF" w:themeColor="background1"/>
    </w:rPr>
  </w:style>
  <w:style w:type="character" w:styleId="Strong">
    <w:name w:val="Strong"/>
    <w:basedOn w:val="DefaultParagraphFont"/>
    <w:uiPriority w:val="22"/>
    <w:qFormat/>
    <w:rsid w:val="005A58CE"/>
    <w:rPr>
      <w:b/>
      <w:bCs/>
    </w:rPr>
  </w:style>
  <w:style w:type="paragraph" w:styleId="ListParagraph">
    <w:name w:val="List Paragraph"/>
    <w:basedOn w:val="Normal"/>
    <w:uiPriority w:val="34"/>
    <w:rsid w:val="005A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1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FFD089D7-44F9-4B8B-88A8-44976EAC2641%7d\%7bEEFA1A28-8BAC-4631-8482-9F4BAC57A44F%7dtf78018332_win32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{EEFA1A28-8BAC-4631-8482-9F4BAC57A44F}tf78018332_win32.dotx</Template>
  <TotalTime>15</TotalTime>
  <Pages>2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susmita poddar</cp:lastModifiedBy>
  <cp:revision>1</cp:revision>
  <dcterms:created xsi:type="dcterms:W3CDTF">2024-05-02T14:51:00Z</dcterms:created>
  <dcterms:modified xsi:type="dcterms:W3CDTF">2024-05-02T15:06:00Z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GrammarlyDocumentId">
    <vt:lpwstr>299e2d7b-89ab-4ed2-89aa-5bdfed0e4d5f</vt:lpwstr>
  </property>
</Properties>
</file>